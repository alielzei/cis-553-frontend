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C9ACE9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407A25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[SCRUM-65] </w:t>
            </w:r>
            <w:hyperlink r:id="rId4" w:history="1">
              <w:r>
                <w:rPr>
                  <w:rStyle w:val="Hyperlink"/>
                  <w:rFonts w:eastAsia="Times New Roman"/>
                </w:rPr>
                <w:t>Test- Search for similar Movies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2FD52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40E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700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Passed</w:t>
            </w:r>
          </w:p>
        </w:tc>
      </w:tr>
      <w:tr w:rsidR="00000000" w14:paraId="1B4364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02C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D794E" w14:textId="77777777" w:rsidR="00000000" w:rsidRDefault="00000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MovieEngine</w:t>
              </w:r>
            </w:hyperlink>
          </w:p>
        </w:tc>
      </w:tr>
    </w:tbl>
    <w:p w14:paraId="036501B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 w14:paraId="65EA893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4FF4D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153C6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9F6470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71F1B77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D0BE2" w14:textId="77777777" w:rsidR="00000000" w:rsidRDefault="00000000">
            <w:pPr>
              <w:pStyle w:val="NormalWeb"/>
            </w:pPr>
            <w:r>
              <w:t>Test Steps:</w:t>
            </w:r>
          </w:p>
          <w:p w14:paraId="5D1DA5DB" w14:textId="77777777" w:rsidR="00000000" w:rsidRDefault="00000000">
            <w:pPr>
              <w:pStyle w:val="NormalWeb"/>
            </w:pPr>
            <w:hyperlink r:id="rId6" w:history="1">
              <w:r>
                <w:rPr>
                  <w:rStyle w:val="Hyperlink"/>
                </w:rPr>
                <w:t>1.In</w:t>
              </w:r>
            </w:hyperlink>
            <w:r>
              <w:t xml:space="preserve"> the application search bar Type keywords like “Movies like avatar' or 'series like Harry potter'</w:t>
            </w:r>
          </w:p>
          <w:p w14:paraId="5570AAB5" w14:textId="77777777" w:rsidR="00000000" w:rsidRDefault="00000000">
            <w:pPr>
              <w:pStyle w:val="NormalWeb"/>
            </w:pPr>
            <w:r>
              <w:t>Expected result:</w:t>
            </w:r>
          </w:p>
          <w:p w14:paraId="5E51CE06" w14:textId="77777777" w:rsidR="00000000" w:rsidRDefault="00000000">
            <w:pPr>
              <w:pStyle w:val="NormalWeb"/>
            </w:pPr>
            <w:r>
              <w:t>Should list all available movies like the given search criteria.</w:t>
            </w:r>
          </w:p>
          <w:p w14:paraId="0359A815" w14:textId="77777777" w:rsidR="00000000" w:rsidRDefault="00000000">
            <w:pPr>
              <w:pStyle w:val="NormalWeb"/>
            </w:pPr>
            <w:r>
              <w:t>Actual result:</w:t>
            </w:r>
          </w:p>
          <w:p w14:paraId="2191D053" w14:textId="77777777" w:rsidR="00000000" w:rsidRDefault="00000000">
            <w:pPr>
              <w:pStyle w:val="NormalWeb"/>
            </w:pPr>
            <w:r>
              <w:t>Similar type movies displayed.</w:t>
            </w:r>
          </w:p>
        </w:tc>
      </w:tr>
    </w:tbl>
    <w:p w14:paraId="61179290" w14:textId="77777777" w:rsidR="00000000" w:rsidRDefault="00000000">
      <w:pPr>
        <w:rPr>
          <w:rFonts w:eastAsia="Times New Roman"/>
        </w:rPr>
      </w:pPr>
    </w:p>
    <w:p w14:paraId="605E8BC8" w14:textId="77777777" w:rsidR="005738C6" w:rsidRDefault="00000000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26255FF5" wp14:editId="02DF0DDA">
            <wp:extent cx="5943600" cy="3200400"/>
            <wp:effectExtent l="0" t="0" r="0" b="0"/>
            <wp:docPr id="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BF"/>
    <w:rsid w:val="004451BF"/>
    <w:rsid w:val="0057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8659A"/>
  <w15:chartTrackingRefBased/>
  <w15:docId w15:val="{4D01F6EB-9819-4377-B14A-59B3A220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In" TargetMode="External"/><Relationship Id="rId5" Type="http://schemas.openxmlformats.org/officeDocument/2006/relationships/hyperlink" Target="https://teamspark.atlassian.net/secure/BrowseProject.jspa?id=10000" TargetMode="External"/><Relationship Id="rId4" Type="http://schemas.openxmlformats.org/officeDocument/2006/relationships/hyperlink" Target="https://teamspark.atlassian.net/browse/SCRUM-65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[#SCRUM-65] Test- Search for similar Movies</dc:title>
  <dc:subject/>
  <dc:creator>Deepa Akkala</dc:creator>
  <cp:keywords/>
  <dc:description/>
  <cp:lastModifiedBy>Deepa Akkala</cp:lastModifiedBy>
  <cp:revision>2</cp:revision>
  <dcterms:created xsi:type="dcterms:W3CDTF">2023-12-06T16:13:00Z</dcterms:created>
  <dcterms:modified xsi:type="dcterms:W3CDTF">2023-12-06T16:13:00Z</dcterms:modified>
</cp:coreProperties>
</file>