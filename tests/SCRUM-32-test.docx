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 w14:paraId="7E0E92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2150D" w14:textId="77777777" w:rsidR="00000000" w:rsidRDefault="00000000">
            <w:r>
              <w:t>[SCRUM-32] </w:t>
            </w:r>
            <w:hyperlink r:id="rId4" w:history="1">
              <w:r>
                <w:rPr>
                  <w:rStyle w:val="Hyperlink"/>
                </w:rPr>
                <w:t xml:space="preserve">Test if the link is clickable and accesible </w:t>
              </w:r>
            </w:hyperlink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000000" w14:paraId="787B2E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57EA9" w14:textId="77777777" w:rsidR="00000000" w:rsidRDefault="00000000">
            <w:r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8C070" w14:textId="77777777" w:rsidR="00000000" w:rsidRDefault="00000000">
            <w:r>
              <w:t>Done</w:t>
            </w:r>
          </w:p>
        </w:tc>
      </w:tr>
      <w:tr w:rsidR="00000000" w14:paraId="1D7882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6611E" w14:textId="77777777" w:rsidR="00000000" w:rsidRDefault="00000000">
            <w:r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87260" w14:textId="77777777" w:rsidR="00000000" w:rsidRDefault="00000000">
            <w:hyperlink r:id="rId5" w:history="1">
              <w:r>
                <w:rPr>
                  <w:rStyle w:val="Hyperlink"/>
                </w:rPr>
                <w:t>MovieEngine</w:t>
              </w:r>
            </w:hyperlink>
          </w:p>
        </w:tc>
      </w:tr>
    </w:tbl>
    <w:p w14:paraId="332E6AE0" w14:textId="77777777" w:rsidR="00000000" w:rsidRDefault="00000000"/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000000" w14:paraId="0690052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C6F097" w14:textId="77777777" w:rsidR="00000000" w:rsidRDefault="00000000">
            <w:pPr>
              <w:jc w:val="center"/>
            </w:pPr>
            <w:r>
              <w:t> </w:t>
            </w:r>
            <w:r>
              <w:rPr>
                <w:b/>
                <w:bCs/>
                <w:color w:val="FFFFFF"/>
              </w:rPr>
              <w:t>Description</w:t>
            </w:r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0882D5" w14:textId="77777777" w:rsidR="00000000" w:rsidRDefault="00000000">
            <w:r>
              <w:t> </w:t>
            </w:r>
          </w:p>
        </w:tc>
      </w:tr>
    </w:tbl>
    <w:p w14:paraId="5E21EECC" w14:textId="77777777" w:rsidR="00000000" w:rsidRDefault="00000000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 w14:paraId="32791D2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2F534" w14:textId="77777777" w:rsidR="00000000" w:rsidRPr="00DF430D" w:rsidRDefault="00000000">
            <w:pPr>
              <w:pStyle w:val="NormalWeb"/>
            </w:pPr>
            <w:r w:rsidRPr="00DF430D">
              <w:t>Test steps:</w:t>
            </w:r>
          </w:p>
          <w:p w14:paraId="7615B7B6" w14:textId="77777777" w:rsidR="00000000" w:rsidRPr="00DF430D" w:rsidRDefault="00000000">
            <w:pPr>
              <w:pStyle w:val="NormalWeb"/>
            </w:pPr>
            <w:r w:rsidRPr="00DF430D">
              <w:t xml:space="preserve">1.Open the application URL </w:t>
            </w:r>
          </w:p>
          <w:p w14:paraId="3A35A991" w14:textId="77777777" w:rsidR="00000000" w:rsidRPr="00DF430D" w:rsidRDefault="00000000">
            <w:pPr>
              <w:pStyle w:val="NormalWeb"/>
            </w:pPr>
            <w:r w:rsidRPr="00DF430D">
              <w:t>2.Validate if the page is displayed as expected</w:t>
            </w:r>
          </w:p>
          <w:p w14:paraId="37B7019C" w14:textId="77777777" w:rsidR="00000000" w:rsidRPr="00DF430D" w:rsidRDefault="00000000">
            <w:pPr>
              <w:pStyle w:val="NormalWeb"/>
            </w:pPr>
            <w:r w:rsidRPr="00DF430D">
              <w:t>3.Close the application</w:t>
            </w:r>
          </w:p>
          <w:p w14:paraId="02C580A9" w14:textId="77777777" w:rsidR="00000000" w:rsidRPr="00DF430D" w:rsidRDefault="00000000">
            <w:pPr>
              <w:pStyle w:val="NormalWeb"/>
            </w:pPr>
            <w:r w:rsidRPr="00DF430D">
              <w:t>Expected:</w:t>
            </w:r>
          </w:p>
          <w:p w14:paraId="6DE595B4" w14:textId="77777777" w:rsidR="00000000" w:rsidRPr="00DF430D" w:rsidRDefault="00000000">
            <w:pPr>
              <w:pStyle w:val="NormalWeb"/>
            </w:pPr>
            <w:r w:rsidRPr="00DF430D">
              <w:t xml:space="preserve">Should be able to open the application and display the expected movie search engine </w:t>
            </w:r>
            <w:proofErr w:type="gramStart"/>
            <w:r w:rsidRPr="00DF430D">
              <w:t>page</w:t>
            </w:r>
            <w:proofErr w:type="gramEnd"/>
          </w:p>
          <w:p w14:paraId="1BAD1115" w14:textId="77777777" w:rsidR="00000000" w:rsidRPr="00DF430D" w:rsidRDefault="00000000">
            <w:pPr>
              <w:pStyle w:val="NormalWeb"/>
            </w:pPr>
            <w:r w:rsidRPr="00DF430D">
              <w:t>Actual:</w:t>
            </w:r>
          </w:p>
          <w:p w14:paraId="59751264" w14:textId="77777777" w:rsidR="00000000" w:rsidRPr="00DF430D" w:rsidRDefault="00000000">
            <w:pPr>
              <w:pStyle w:val="NormalWeb"/>
            </w:pPr>
            <w:r w:rsidRPr="00DF430D">
              <w:t>1.Able to click on the application link and open the application</w:t>
            </w:r>
          </w:p>
          <w:p w14:paraId="7B4F7645" w14:textId="77777777" w:rsidR="00000000" w:rsidRPr="00DF430D" w:rsidRDefault="00000000">
            <w:pPr>
              <w:pStyle w:val="NormalWeb"/>
            </w:pPr>
            <w:r w:rsidRPr="00DF430D">
              <w:t>2.Movie search engine UI displayed with a search bar and allows to type in natural language</w:t>
            </w:r>
          </w:p>
        </w:tc>
      </w:tr>
    </w:tbl>
    <w:p w14:paraId="6B5FD374" w14:textId="77777777" w:rsidR="004760B9" w:rsidRDefault="00DF430D">
      <w:r w:rsidRPr="000E7EFB">
        <w:rPr>
          <w:noProof/>
        </w:rPr>
        <w:lastRenderedPageBreak/>
        <w:pict w14:anchorId="4A97A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movie poster with an object&#10;&#10;Description automatically generated" style="width:468pt;height:357pt;visibility:visible">
            <v:imagedata r:id="rId6" o:title="A movie poster with an object&#10;&#10;Description automatically generated"/>
          </v:shape>
        </w:pict>
      </w:r>
    </w:p>
    <w:sectPr w:rsidR="0047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30D"/>
    <w:rsid w:val="003049D6"/>
    <w:rsid w:val="004760B9"/>
    <w:rsid w:val="00D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4FA6B"/>
  <w15:chartTrackingRefBased/>
  <w15:docId w15:val="{96795FCE-2C7A-4566-A79C-141F725D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 w:hint="default"/>
      <w:color w:val="1F3763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3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[#SCRUM-32] Test if the link is clickable and accesible </vt:lpstr>
    </vt:vector>
  </TitlesOfParts>
  <Company/>
  <LinksUpToDate>false</LinksUpToDate>
  <CharactersWithSpaces>637</CharactersWithSpaces>
  <SharedDoc>false</SharedDoc>
  <HLinks>
    <vt:vector size="12" baseType="variant">
      <vt:variant>
        <vt:i4>2293873</vt:i4>
      </vt:variant>
      <vt:variant>
        <vt:i4>3</vt:i4>
      </vt:variant>
      <vt:variant>
        <vt:i4>0</vt:i4>
      </vt:variant>
      <vt:variant>
        <vt:i4>5</vt:i4>
      </vt:variant>
      <vt:variant>
        <vt:lpwstr>https://teamspark.atlassian.net/secure/BrowseProject.jspa?id=10000</vt:lpwstr>
      </vt:variant>
      <vt:variant>
        <vt:lpwstr/>
      </vt:variant>
      <vt:variant>
        <vt:i4>6881317</vt:i4>
      </vt:variant>
      <vt:variant>
        <vt:i4>0</vt:i4>
      </vt:variant>
      <vt:variant>
        <vt:i4>0</vt:i4>
      </vt:variant>
      <vt:variant>
        <vt:i4>5</vt:i4>
      </vt:variant>
      <vt:variant>
        <vt:lpwstr>https://teamspark.atlassian.net/browse/SCRUM-32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[#SCRUM-32] Test if the link is clickable and accesible </dc:title>
  <dc:subject/>
  <dc:creator>Deepa Akkala</dc:creator>
  <cp:keywords/>
  <dc:description/>
  <cp:lastModifiedBy>Deepa Akkala</cp:lastModifiedBy>
  <cp:revision>2</cp:revision>
  <dcterms:created xsi:type="dcterms:W3CDTF">2023-12-06T16:21:00Z</dcterms:created>
  <dcterms:modified xsi:type="dcterms:W3CDTF">2023-12-06T16:21:00Z</dcterms:modified>
</cp:coreProperties>
</file>