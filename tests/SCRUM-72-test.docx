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2628E6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0BE56" w14:textId="77777777" w:rsidR="00000000" w:rsidRDefault="00000000">
            <w:pPr>
              <w:pStyle w:val="NoSpacing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</w:rPr>
              <w:t>[SCRUM-72] </w:t>
            </w:r>
            <w:hyperlink r:id="rId4" w:history="1">
              <w:r>
                <w:rPr>
                  <w:rStyle w:val="Hyperlink"/>
                  <w:rFonts w:eastAsia="Times New Roman"/>
                </w:rPr>
                <w:t>Test- Search for movies of favorite actor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24234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E09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470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Passed</w:t>
            </w:r>
          </w:p>
        </w:tc>
      </w:tr>
      <w:tr w:rsidR="00000000" w14:paraId="247F19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959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F13FF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MovieEngine</w:t>
              </w:r>
            </w:hyperlink>
          </w:p>
        </w:tc>
      </w:tr>
    </w:tbl>
    <w:p w14:paraId="3AF37AE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 w14:paraId="3DE82BF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9BFA6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8660C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EEC01F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52B0CE8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35884" w14:textId="77777777" w:rsidR="00000000" w:rsidRDefault="00000000">
            <w:pPr>
              <w:pStyle w:val="NormalWeb"/>
            </w:pPr>
            <w:r>
              <w:t>Test Steps:</w:t>
            </w:r>
          </w:p>
          <w:p w14:paraId="74376AE2" w14:textId="77777777" w:rsidR="00000000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1.In</w:t>
              </w:r>
            </w:hyperlink>
            <w:r>
              <w:t xml:space="preserve"> the application search bar Type keywords like 'Movies of Jennifer Anisten'</w:t>
            </w:r>
          </w:p>
          <w:p w14:paraId="0D0C6361" w14:textId="77777777" w:rsidR="00000000" w:rsidRDefault="00000000">
            <w:pPr>
              <w:pStyle w:val="NormalWeb"/>
            </w:pPr>
            <w:r>
              <w:t>Expected result:</w:t>
            </w:r>
          </w:p>
          <w:p w14:paraId="2F4D3CB5" w14:textId="77777777" w:rsidR="00000000" w:rsidRDefault="00000000">
            <w:pPr>
              <w:pStyle w:val="NormalWeb"/>
            </w:pPr>
            <w:r>
              <w:t>Should list movies in the given search</w:t>
            </w:r>
          </w:p>
          <w:p w14:paraId="411EB5A2" w14:textId="77777777" w:rsidR="00000000" w:rsidRDefault="00000000">
            <w:pPr>
              <w:pStyle w:val="NormalWeb"/>
            </w:pPr>
            <w:r>
              <w:t>Actual result:</w:t>
            </w:r>
          </w:p>
          <w:p w14:paraId="522AE570" w14:textId="77777777" w:rsidR="00000000" w:rsidRDefault="00000000">
            <w:pPr>
              <w:pStyle w:val="NormalWeb"/>
            </w:pPr>
            <w:r>
              <w:t>Movie results for the given actor are displayed</w:t>
            </w:r>
          </w:p>
        </w:tc>
      </w:tr>
    </w:tbl>
    <w:p w14:paraId="63EF1C61" w14:textId="77777777" w:rsidR="00000000" w:rsidRDefault="00000000">
      <w:pPr>
        <w:rPr>
          <w:rFonts w:eastAsia="Times New Roman"/>
        </w:rPr>
      </w:pPr>
    </w:p>
    <w:p w14:paraId="67209632" w14:textId="77777777" w:rsidR="008D3D5C" w:rsidRDefault="00000000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682ED7A6" wp14:editId="6813F330">
            <wp:extent cx="5915025" cy="3048000"/>
            <wp:effectExtent l="0" t="0" r="9525" b="0"/>
            <wp:docPr id="1" name="Picture 1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mov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49"/>
    <w:rsid w:val="008D3D5C"/>
    <w:rsid w:val="00EC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DEEA1"/>
  <w15:chartTrackingRefBased/>
  <w15:docId w15:val="{4D01F6EB-9819-4377-B14A-59B3A220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NoSpacing">
    <w:name w:val="No Spacing"/>
    <w:uiPriority w:val="1"/>
    <w:semiHidden/>
    <w:qFormat/>
    <w:rPr>
      <w:rFonts w:eastAsiaTheme="minorEastAsia"/>
      <w:sz w:val="24"/>
      <w:szCs w:val="24"/>
    </w:r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in/" TargetMode="External"/><Relationship Id="rId5" Type="http://schemas.openxmlformats.org/officeDocument/2006/relationships/hyperlink" Target="https://teamspark.atlassian.net/secure/BrowseProject.jspa?id=10000" TargetMode="External"/><Relationship Id="rId4" Type="http://schemas.openxmlformats.org/officeDocument/2006/relationships/hyperlink" Target="https://teamspark.atlassian.net/browse/SCRUM-72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[#SCRUM-72] Test- Search for movies of favorite actor</dc:title>
  <dc:subject/>
  <dc:creator>Deepa Akkala</dc:creator>
  <cp:keywords/>
  <dc:description/>
  <cp:lastModifiedBy>Deepa Akkala</cp:lastModifiedBy>
  <cp:revision>2</cp:revision>
  <dcterms:created xsi:type="dcterms:W3CDTF">2023-12-06T16:19:00Z</dcterms:created>
  <dcterms:modified xsi:type="dcterms:W3CDTF">2023-12-06T16:19:00Z</dcterms:modified>
</cp:coreProperties>
</file>