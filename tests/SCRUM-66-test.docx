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A50C19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AD66B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[SCRUM-66] </w:t>
            </w:r>
            <w:hyperlink r:id="rId4" w:history="1">
              <w:r>
                <w:rPr>
                  <w:rStyle w:val="Hyperlink"/>
                  <w:rFonts w:eastAsia="Times New Roman"/>
                </w:rPr>
                <w:t>Test - Search movies with good reviews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 w14:paraId="7D2E18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01F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2A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576FDD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210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72194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MovieEngine</w:t>
              </w:r>
            </w:hyperlink>
          </w:p>
        </w:tc>
      </w:tr>
    </w:tbl>
    <w:p w14:paraId="7996C33A" w14:textId="77777777" w:rsidR="00000000" w:rsidRDefault="0000000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93"/>
      </w:tblGrid>
      <w:tr w:rsidR="00000000" w14:paraId="06CFD63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CC826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6BB481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E5A8F0A" w14:textId="77777777" w:rsidR="00000000" w:rsidRDefault="0000000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00000" w14:paraId="0B74D55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2E6B45" w14:textId="77777777" w:rsidR="00000000" w:rsidRDefault="00000000">
            <w:pPr>
              <w:pStyle w:val="NormalWeb"/>
            </w:pPr>
            <w:r>
              <w:t>Test Steps:</w:t>
            </w:r>
          </w:p>
          <w:p w14:paraId="46D5FAA0" w14:textId="77777777" w:rsidR="00000000" w:rsidRDefault="00000000">
            <w:pPr>
              <w:pStyle w:val="NormalWeb"/>
            </w:pPr>
            <w:hyperlink r:id="rId6" w:history="1">
              <w:r>
                <w:rPr>
                  <w:rStyle w:val="Hyperlink"/>
                </w:rPr>
                <w:t>1.In</w:t>
              </w:r>
            </w:hyperlink>
            <w:r>
              <w:t xml:space="preserve"> the application search bar Type keywords like “Movies with good reviews' or ‘Top rated movies this week'</w:t>
            </w:r>
          </w:p>
          <w:p w14:paraId="19FCADAF" w14:textId="77777777" w:rsidR="00000000" w:rsidRDefault="00000000">
            <w:pPr>
              <w:pStyle w:val="NormalWeb"/>
            </w:pPr>
            <w:r>
              <w:t>Expected result:</w:t>
            </w:r>
          </w:p>
          <w:p w14:paraId="0D9FD916" w14:textId="77777777" w:rsidR="00000000" w:rsidRDefault="00000000">
            <w:pPr>
              <w:pStyle w:val="NormalWeb"/>
            </w:pPr>
            <w:r>
              <w:t>Should list top rated or movies with good reviews</w:t>
            </w:r>
          </w:p>
          <w:p w14:paraId="4857D18C" w14:textId="77777777" w:rsidR="00000000" w:rsidRDefault="00000000">
            <w:pPr>
              <w:pStyle w:val="NormalWeb"/>
            </w:pPr>
            <w:r>
              <w:t>Actual result:</w:t>
            </w:r>
          </w:p>
          <w:p w14:paraId="6C0EB64F" w14:textId="77777777" w:rsidR="00000000" w:rsidRDefault="00000000">
            <w:pPr>
              <w:pStyle w:val="NormalWeb"/>
            </w:pPr>
            <w:r>
              <w:t xml:space="preserve">List of movies having good ratings displayed </w:t>
            </w:r>
          </w:p>
        </w:tc>
      </w:tr>
    </w:tbl>
    <w:p w14:paraId="1C29EA30" w14:textId="77777777" w:rsidR="00187C29" w:rsidRDefault="00000000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0F09FD05" wp14:editId="0D3C6A88">
            <wp:extent cx="5934075" cy="300037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B4C"/>
    <w:rsid w:val="00187C29"/>
    <w:rsid w:val="009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A2797"/>
  <w15:chartTrackingRefBased/>
  <w15:docId w15:val="{4D01F6EB-9819-4377-B14A-59B3A220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uiPriority w:val="99"/>
    <w:semiHidden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uiPriority w:val="99"/>
    <w:semiHidden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uiPriority w:val="99"/>
    <w:semiHidden/>
    <w:pPr>
      <w:spacing w:before="100" w:beforeAutospacing="1" w:after="100" w:afterAutospacing="1"/>
    </w:pPr>
  </w:style>
  <w:style w:type="paragraph" w:customStyle="1" w:styleId="nopadding">
    <w:name w:val="nopadd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subtext1">
    <w:name w:val="subtext1"/>
    <w:basedOn w:val="Normal"/>
    <w:uiPriority w:val="99"/>
    <w:semiHidden/>
    <w:pPr>
      <w:spacing w:before="100" w:beforeAutospacing="1" w:after="100" w:afterAutospacing="1"/>
    </w:pPr>
    <w:rPr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.in/" TargetMode="External"/><Relationship Id="rId5" Type="http://schemas.openxmlformats.org/officeDocument/2006/relationships/hyperlink" Target="https://teamspark.atlassian.net/secure/BrowseProject.jspa?id=10000" TargetMode="External"/><Relationship Id="rId4" Type="http://schemas.openxmlformats.org/officeDocument/2006/relationships/hyperlink" Target="https://teamspark.atlassian.net/browse/SCRUM-66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[#SCRUM-66] Test - Search movies with good reviews</dc:title>
  <dc:subject/>
  <dc:creator>Deepa Akkala</dc:creator>
  <cp:keywords/>
  <dc:description/>
  <cp:lastModifiedBy>Deepa Akkala</cp:lastModifiedBy>
  <cp:revision>2</cp:revision>
  <dcterms:created xsi:type="dcterms:W3CDTF">2023-12-06T16:17:00Z</dcterms:created>
  <dcterms:modified xsi:type="dcterms:W3CDTF">2023-12-06T16:17:00Z</dcterms:modified>
</cp:coreProperties>
</file>